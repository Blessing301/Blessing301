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09"/>
        <w:gridCol w:w="51"/>
      </w:tblGrid>
      <w:tr w:rsidR="00692703" w:rsidRPr="00CF1A49" w:rsidTr="00007728">
        <w:trPr>
          <w:trHeight w:hRule="exact" w:val="1800"/>
        </w:trPr>
        <w:tc>
          <w:tcPr>
            <w:tcW w:w="9360" w:type="dxa"/>
            <w:gridSpan w:val="2"/>
            <w:tcMar>
              <w:top w:w="0" w:type="dxa"/>
              <w:bottom w:w="0" w:type="dxa"/>
            </w:tcMar>
          </w:tcPr>
          <w:p w:rsidR="00692703" w:rsidRPr="00CF1A49" w:rsidRDefault="00DE1BD3" w:rsidP="00913946">
            <w:pPr>
              <w:pStyle w:val="Title"/>
            </w:pPr>
            <w:r>
              <w:t>blessing</w:t>
            </w:r>
            <w:r w:rsidR="00692703" w:rsidRPr="00CF1A49">
              <w:t xml:space="preserve"> </w:t>
            </w:r>
            <w:r>
              <w:rPr>
                <w:rStyle w:val="IntenseEmphasis"/>
              </w:rPr>
              <w:t>stephen</w:t>
            </w:r>
          </w:p>
          <w:p w:rsidR="00692703" w:rsidRPr="00CF1A49" w:rsidRDefault="00DE1BD3" w:rsidP="00913946">
            <w:pPr>
              <w:pStyle w:val="ContactInfo"/>
              <w:contextualSpacing w:val="0"/>
            </w:pPr>
            <w:proofErr w:type="spellStart"/>
            <w:r>
              <w:t>Gwagwalada</w:t>
            </w:r>
            <w:proofErr w:type="spellEnd"/>
            <w:r>
              <w:t>, Abuja</w:t>
            </w:r>
            <w:r w:rsidR="00635698">
              <w:t>(open for relocation)</w:t>
            </w:r>
            <w:r w:rsidR="00692703" w:rsidRPr="00CF1A49">
              <w:t xml:space="preserve"> </w:t>
            </w:r>
            <w:sdt>
              <w:sdtPr>
                <w:alias w:val="Divider dot:"/>
                <w:tag w:val="Divider dot:"/>
                <w:id w:val="-1459182552"/>
                <w:placeholder>
                  <w:docPart w:val="8F6B8A0436B74A9AB92CC184B576ED22"/>
                </w:placeholder>
                <w:temporary/>
                <w:showingPlcHdr/>
                <w15:appearance w15:val="hidden"/>
              </w:sdtPr>
              <w:sdtContent>
                <w:r w:rsidR="00692703" w:rsidRPr="00CF1A49">
                  <w:t>·</w:t>
                </w:r>
              </w:sdtContent>
            </w:sdt>
            <w:r w:rsidR="00692703" w:rsidRPr="00CF1A49">
              <w:t xml:space="preserve"> </w:t>
            </w:r>
            <w:r>
              <w:t>+2348068580404</w:t>
            </w:r>
          </w:p>
          <w:p w:rsidR="00692703" w:rsidRDefault="00DE1BD3" w:rsidP="00DE1BD3">
            <w:pPr>
              <w:pStyle w:val="ContactInfoEmphasis"/>
              <w:contextualSpacing w:val="0"/>
            </w:pPr>
            <w:r>
              <w:t>Stephenblessing301@gmail.com</w:t>
            </w:r>
            <w:r w:rsidR="00692703" w:rsidRPr="00CF1A49">
              <w:t xml:space="preserve"> </w:t>
            </w:r>
            <w:sdt>
              <w:sdtPr>
                <w:alias w:val="Divider dot:"/>
                <w:tag w:val="Divider dot:"/>
                <w:id w:val="2000459528"/>
                <w:placeholder>
                  <w:docPart w:val="3BC3703BA1A044F3AF22BEB764D4E7D3"/>
                </w:placeholder>
                <w:temporary/>
                <w:showingPlcHdr/>
                <w15:appearance w15:val="hidden"/>
              </w:sdtPr>
              <w:sdtContent>
                <w:r w:rsidR="00692703" w:rsidRPr="00CF1A49">
                  <w:t>·</w:t>
                </w:r>
              </w:sdtContent>
            </w:sdt>
            <w:r w:rsidR="00692703" w:rsidRPr="00CF1A49">
              <w:t xml:space="preserve"> </w:t>
            </w:r>
            <w:r>
              <w:t>linkedin.com/in/blessing301</w:t>
            </w:r>
            <w:r w:rsidR="00692703" w:rsidRPr="00CF1A49">
              <w:t xml:space="preserve"> </w:t>
            </w:r>
            <w:sdt>
              <w:sdtPr>
                <w:alias w:val="Divider dot:"/>
                <w:tag w:val="Divider dot:"/>
                <w:id w:val="759871761"/>
                <w:placeholder>
                  <w:docPart w:val="061146210A9946F9966271BDED6712F7"/>
                </w:placeholder>
                <w:temporary/>
                <w:showingPlcHdr/>
                <w15:appearance w15:val="hidden"/>
              </w:sdtPr>
              <w:sdtContent>
                <w:r w:rsidR="00692703" w:rsidRPr="00CF1A49">
                  <w:t>·</w:t>
                </w:r>
              </w:sdtContent>
            </w:sdt>
            <w:r w:rsidR="00692703" w:rsidRPr="00CF1A49">
              <w:t xml:space="preserve"> </w:t>
            </w:r>
            <w:r>
              <w:t>kaggle.com/blessingtesla11</w:t>
            </w:r>
          </w:p>
          <w:p w:rsidR="00033AFE" w:rsidRPr="00CF1A49" w:rsidRDefault="00BA754E" w:rsidP="00BA754E">
            <w:pPr>
              <w:pStyle w:val="ContactInfoEmphasis"/>
              <w:contextualSpacing w:val="0"/>
              <w:jc w:val="left"/>
            </w:pPr>
            <w:r>
              <w:t xml:space="preserve">         </w:t>
            </w:r>
            <w:r w:rsidR="00033AFE" w:rsidRPr="00033AFE">
              <w:t>https://github.com/Blessing301</w:t>
            </w:r>
          </w:p>
        </w:tc>
        <w:bookmarkStart w:id="0" w:name="_GoBack"/>
        <w:bookmarkEnd w:id="0"/>
      </w:tr>
      <w:tr w:rsidR="009571D8" w:rsidRPr="00CF1A49" w:rsidTr="007C0771">
        <w:trPr>
          <w:gridAfter w:val="1"/>
          <w:wAfter w:w="51" w:type="dxa"/>
        </w:trPr>
        <w:tc>
          <w:tcPr>
            <w:tcW w:w="9309" w:type="dxa"/>
            <w:tcMar>
              <w:top w:w="432" w:type="dxa"/>
            </w:tcMar>
          </w:tcPr>
          <w:p w:rsidR="001755A8" w:rsidRPr="00CF1A49" w:rsidRDefault="007A39FC" w:rsidP="007A39FC">
            <w:r>
              <w:t xml:space="preserve">Over two years hands on experience data </w:t>
            </w:r>
            <w:r w:rsidR="00CB2AF3">
              <w:t>analytics professional</w:t>
            </w:r>
            <w:r w:rsidR="00FB3EC7">
              <w:t xml:space="preserve"> and a business analyst</w:t>
            </w:r>
            <w:r w:rsidR="00CB2AF3">
              <w:t xml:space="preserve">, </w:t>
            </w:r>
            <w:r w:rsidR="00E3177D">
              <w:t>completed both elementary and advanced Google data analytics, and</w:t>
            </w:r>
            <w:r w:rsidR="00FB3EC7">
              <w:t xml:space="preserve"> </w:t>
            </w:r>
            <w:proofErr w:type="spellStart"/>
            <w:r w:rsidR="00C127C2">
              <w:t>U</w:t>
            </w:r>
            <w:r w:rsidR="00FB3EC7">
              <w:t>demy</w:t>
            </w:r>
            <w:proofErr w:type="spellEnd"/>
            <w:r w:rsidR="00FB3EC7">
              <w:t xml:space="preserve"> fundamentals of business analyst</w:t>
            </w:r>
            <w:r>
              <w:t>. Excellent understanding and proficiency of platforms for effective data analyses</w:t>
            </w:r>
            <w:r w:rsidR="00E3177D">
              <w:t xml:space="preserve"> and business analyses</w:t>
            </w:r>
            <w:r>
              <w:t xml:space="preserve">, including SQL, </w:t>
            </w:r>
            <w:r w:rsidR="00010728">
              <w:t xml:space="preserve">Microsoft Access, </w:t>
            </w:r>
            <w:r>
              <w:t xml:space="preserve">Excel, Tableau, </w:t>
            </w:r>
            <w:r w:rsidR="00010728">
              <w:t>Power BI, PowerPoint,</w:t>
            </w:r>
            <w:r w:rsidR="00F677AA">
              <w:t xml:space="preserve"> </w:t>
            </w:r>
            <w:r>
              <w:t xml:space="preserve">Python and R. </w:t>
            </w:r>
          </w:p>
        </w:tc>
      </w:tr>
    </w:tbl>
    <w:p w:rsidR="004E01EB" w:rsidRPr="00CF1A49" w:rsidRDefault="00136092" w:rsidP="004E01EB">
      <w:pPr>
        <w:pStyle w:val="Heading1"/>
      </w:pPr>
      <w:sdt>
        <w:sdtPr>
          <w:alias w:val="Experience:"/>
          <w:tag w:val="Experience:"/>
          <w:id w:val="-1983300934"/>
          <w:placeholder>
            <w:docPart w:val="7DAA3D9619814A848F4F6C46A504E223"/>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10631B" w:rsidP="001D0BF1">
            <w:pPr>
              <w:pStyle w:val="Heading3"/>
              <w:contextualSpacing w:val="0"/>
              <w:outlineLvl w:val="2"/>
            </w:pPr>
            <w:r>
              <w:t>Jan</w:t>
            </w:r>
            <w:r w:rsidR="00567A78">
              <w:t>uary</w:t>
            </w:r>
            <w:r>
              <w:t xml:space="preserve"> 2023</w:t>
            </w:r>
            <w:r w:rsidR="001D0BF1" w:rsidRPr="00CF1A49">
              <w:t xml:space="preserve"> – </w:t>
            </w:r>
            <w:r w:rsidR="00635698">
              <w:t>april 2023</w:t>
            </w:r>
          </w:p>
          <w:p w:rsidR="00F677AA" w:rsidRPr="00F677AA" w:rsidRDefault="0010631B" w:rsidP="0010631B">
            <w:pPr>
              <w:pStyle w:val="Heading2"/>
              <w:contextualSpacing w:val="0"/>
              <w:outlineLvl w:val="1"/>
              <w:rPr>
                <w:b w:val="0"/>
                <w:smallCaps/>
                <w:color w:val="595959" w:themeColor="text1" w:themeTint="A6"/>
              </w:rPr>
            </w:pPr>
            <w:r>
              <w:t>data processing Teacher</w:t>
            </w:r>
            <w:r w:rsidR="001D0BF1" w:rsidRPr="00CF1A49">
              <w:t xml:space="preserve">, </w:t>
            </w:r>
            <w:r w:rsidR="00010728">
              <w:rPr>
                <w:rStyle w:val="SubtleReference"/>
              </w:rPr>
              <w:t>madonna day sec. sch</w:t>
            </w:r>
            <w:r w:rsidR="00F677AA">
              <w:rPr>
                <w:rStyle w:val="SubtleReference"/>
              </w:rPr>
              <w:t>ool, Abuja.</w:t>
            </w:r>
          </w:p>
        </w:tc>
      </w:tr>
      <w:tr w:rsidR="00F61DF9" w:rsidRPr="00CF1A49" w:rsidTr="00F61DF9">
        <w:tc>
          <w:tcPr>
            <w:tcW w:w="9355" w:type="dxa"/>
            <w:tcMar>
              <w:top w:w="216" w:type="dxa"/>
            </w:tcMar>
          </w:tcPr>
          <w:p w:rsidR="00F677AA" w:rsidRDefault="00FA6B28" w:rsidP="00F61DF9">
            <w:pPr>
              <w:pStyle w:val="Heading3"/>
              <w:contextualSpacing w:val="0"/>
              <w:outlineLvl w:val="2"/>
              <w:rPr>
                <w:b w:val="0"/>
                <w:caps w:val="0"/>
              </w:rPr>
            </w:pPr>
            <w:r>
              <w:rPr>
                <w:b w:val="0"/>
                <w:caps w:val="0"/>
              </w:rPr>
              <w:t>Relevant topic taught</w:t>
            </w:r>
            <w:r w:rsidR="00F677AA">
              <w:rPr>
                <w:b w:val="0"/>
              </w:rPr>
              <w:t>:</w:t>
            </w:r>
            <w:r>
              <w:rPr>
                <w:b w:val="0"/>
              </w:rPr>
              <w:t xml:space="preserve"> </w:t>
            </w:r>
            <w:r w:rsidR="00181254">
              <w:rPr>
                <w:b w:val="0"/>
                <w:caps w:val="0"/>
              </w:rPr>
              <w:t>word processing (MS word), spreadsheet packages (excel), presentation packages (PowerPoint), data base management system (MS access), graphic packages (MS paint 3d, canva), web design packages (HTML, CSS).</w:t>
            </w:r>
          </w:p>
          <w:p w:rsidR="00181254" w:rsidRPr="00F677AA" w:rsidRDefault="00181254" w:rsidP="00F61DF9">
            <w:pPr>
              <w:pStyle w:val="Heading3"/>
              <w:contextualSpacing w:val="0"/>
              <w:outlineLvl w:val="2"/>
              <w:rPr>
                <w:b w:val="0"/>
              </w:rPr>
            </w:pPr>
          </w:p>
          <w:p w:rsidR="00F61DF9" w:rsidRPr="00CF1A49" w:rsidRDefault="0010631B" w:rsidP="00F61DF9">
            <w:pPr>
              <w:pStyle w:val="Heading3"/>
              <w:contextualSpacing w:val="0"/>
              <w:outlineLvl w:val="2"/>
            </w:pPr>
            <w:r>
              <w:t>jun 2023</w:t>
            </w:r>
            <w:r w:rsidR="00F61DF9" w:rsidRPr="00CF1A49">
              <w:t xml:space="preserve"> – </w:t>
            </w:r>
            <w:r>
              <w:t>dec 2023</w:t>
            </w:r>
          </w:p>
          <w:p w:rsidR="0010631B" w:rsidRPr="0010631B" w:rsidRDefault="0010631B" w:rsidP="0010631B">
            <w:pPr>
              <w:pStyle w:val="Heading2"/>
              <w:contextualSpacing w:val="0"/>
              <w:outlineLvl w:val="1"/>
            </w:pPr>
            <w:r>
              <w:t>instructor</w:t>
            </w:r>
            <w:r w:rsidR="00F61DF9" w:rsidRPr="00CF1A49">
              <w:t xml:space="preserve">, </w:t>
            </w:r>
            <w:r>
              <w:rPr>
                <w:rStyle w:val="SubtleReference"/>
              </w:rPr>
              <w:t>denoe tec hub. internship</w:t>
            </w:r>
          </w:p>
          <w:p w:rsidR="0010631B" w:rsidRDefault="0010631B" w:rsidP="0010631B">
            <w:r>
              <w:t>I was one of the computer training instructors which in turn has helped me get acquainted to minor challenges I may not have been considering.</w:t>
            </w:r>
          </w:p>
          <w:p w:rsidR="0010631B" w:rsidRPr="00EC3C59" w:rsidRDefault="0010631B" w:rsidP="0010631B">
            <w:pPr>
              <w:rPr>
                <w:bCs/>
                <w:color w:val="1D824C" w:themeColor="accent1"/>
                <w:sz w:val="28"/>
                <w:szCs w:val="28"/>
              </w:rPr>
            </w:pPr>
            <w:r w:rsidRPr="00EC3C59">
              <w:rPr>
                <w:b/>
                <w:color w:val="1D824C" w:themeColor="accent1"/>
                <w:sz w:val="28"/>
                <w:szCs w:val="28"/>
              </w:rPr>
              <w:t xml:space="preserve">NATIONAL YOUTH SERVICE CORPS MEMBER </w:t>
            </w:r>
          </w:p>
          <w:p w:rsidR="00567A78" w:rsidRPr="00B419A5" w:rsidRDefault="00567A78" w:rsidP="0010631B">
            <w:pPr>
              <w:rPr>
                <w:i/>
                <w:sz w:val="28"/>
                <w:szCs w:val="28"/>
              </w:rPr>
            </w:pPr>
            <w:r w:rsidRPr="00567A78">
              <w:rPr>
                <w:i/>
                <w:sz w:val="28"/>
                <w:szCs w:val="28"/>
              </w:rPr>
              <w:t>SEPTEMBER 2021–AUGUST 2022</w:t>
            </w:r>
          </w:p>
          <w:p w:rsidR="00F61DF9" w:rsidRDefault="0010631B" w:rsidP="0010631B">
            <w:r>
              <w:t>I happened to be a platoon leader and down to my primary place of assignment I was involved in educational community development service and a physics teacher which in turn has increased my management, problem solving techniques and presentation skills, and confidence level</w:t>
            </w:r>
            <w:r w:rsidR="00682221">
              <w:t>.</w:t>
            </w:r>
          </w:p>
        </w:tc>
      </w:tr>
    </w:tbl>
    <w:sdt>
      <w:sdtPr>
        <w:alias w:val="Education:"/>
        <w:tag w:val="Education:"/>
        <w:id w:val="-1908763273"/>
        <w:placeholder>
          <w:docPart w:val="0B2A7137779C4017AB59DA04212A4423"/>
        </w:placeholder>
        <w:temporary/>
        <w:showingPlcHdr/>
        <w15:appearance w15:val="hidden"/>
      </w:sdt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635698" w:rsidRDefault="00635698" w:rsidP="00567A78">
            <w:pPr>
              <w:pStyle w:val="Heading3"/>
              <w:contextualSpacing w:val="0"/>
              <w:outlineLvl w:val="2"/>
              <w:rPr>
                <w:sz w:val="28"/>
                <w:szCs w:val="28"/>
              </w:rPr>
            </w:pPr>
            <w:r>
              <w:rPr>
                <w:sz w:val="28"/>
                <w:szCs w:val="28"/>
              </w:rPr>
              <w:t>google advanced data analytics</w:t>
            </w:r>
          </w:p>
          <w:p w:rsidR="00181254" w:rsidRDefault="00635698" w:rsidP="00567A78">
            <w:pPr>
              <w:pStyle w:val="Heading3"/>
              <w:contextualSpacing w:val="0"/>
              <w:outlineLvl w:val="2"/>
              <w:rPr>
                <w:b w:val="0"/>
                <w:szCs w:val="22"/>
              </w:rPr>
            </w:pPr>
            <w:r w:rsidRPr="00635698">
              <w:rPr>
                <w:b w:val="0"/>
                <w:szCs w:val="22"/>
              </w:rPr>
              <w:t>may 2023</w:t>
            </w:r>
          </w:p>
          <w:p w:rsidR="00F677AA" w:rsidRDefault="00307C82" w:rsidP="00567A78">
            <w:pPr>
              <w:pStyle w:val="Heading3"/>
              <w:contextualSpacing w:val="0"/>
              <w:outlineLvl w:val="2"/>
              <w:rPr>
                <w:b w:val="0"/>
                <w:szCs w:val="22"/>
              </w:rPr>
            </w:pPr>
            <w:r>
              <w:rPr>
                <w:b w:val="0"/>
                <w:caps w:val="0"/>
                <w:szCs w:val="22"/>
              </w:rPr>
              <w:t xml:space="preserve">Good understanding of exploratory data analysis, statistics, hypothesis testing, visualization, regression and machine learning. </w:t>
            </w:r>
          </w:p>
          <w:p w:rsidR="00635698" w:rsidRPr="00635698" w:rsidRDefault="00635698" w:rsidP="00567A78">
            <w:pPr>
              <w:pStyle w:val="Heading3"/>
              <w:contextualSpacing w:val="0"/>
              <w:outlineLvl w:val="2"/>
              <w:rPr>
                <w:b w:val="0"/>
                <w:szCs w:val="22"/>
              </w:rPr>
            </w:pPr>
          </w:p>
          <w:p w:rsidR="001D0BF1" w:rsidRPr="00D275E4" w:rsidRDefault="00D275E4" w:rsidP="00567A78">
            <w:pPr>
              <w:pStyle w:val="Heading3"/>
              <w:contextualSpacing w:val="0"/>
              <w:outlineLvl w:val="2"/>
              <w:rPr>
                <w:sz w:val="28"/>
                <w:szCs w:val="28"/>
              </w:rPr>
            </w:pPr>
            <w:r w:rsidRPr="00D275E4">
              <w:rPr>
                <w:sz w:val="28"/>
                <w:szCs w:val="28"/>
              </w:rPr>
              <w:t>uDEMY FUNDAMENTALS OF BUSINESS ANALYSIS</w:t>
            </w:r>
          </w:p>
          <w:p w:rsidR="00D275E4" w:rsidRDefault="00D275E4" w:rsidP="00567A78">
            <w:pPr>
              <w:pStyle w:val="Heading3"/>
              <w:contextualSpacing w:val="0"/>
              <w:outlineLvl w:val="2"/>
              <w:rPr>
                <w:b w:val="0"/>
              </w:rPr>
            </w:pPr>
            <w:r w:rsidRPr="00635698">
              <w:rPr>
                <w:b w:val="0"/>
              </w:rPr>
              <w:t>MARCH 2023</w:t>
            </w:r>
          </w:p>
          <w:p w:rsidR="00121443" w:rsidRPr="00121443" w:rsidRDefault="00121443" w:rsidP="00567A78">
            <w:pPr>
              <w:pStyle w:val="Heading3"/>
              <w:contextualSpacing w:val="0"/>
              <w:outlineLvl w:val="2"/>
              <w:rPr>
                <w:b w:val="0"/>
              </w:rPr>
            </w:pPr>
            <w:r w:rsidRPr="00121443">
              <w:rPr>
                <w:b w:val="0"/>
                <w:caps w:val="0"/>
              </w:rPr>
              <w:t>Business analysis,</w:t>
            </w:r>
            <w:r w:rsidRPr="00121443">
              <w:rPr>
                <w:b w:val="0"/>
              </w:rPr>
              <w:t xml:space="preserve"> </w:t>
            </w:r>
            <w:r w:rsidRPr="00121443">
              <w:rPr>
                <w:b w:val="0"/>
                <w:caps w:val="0"/>
              </w:rPr>
              <w:t>overview of stakeholders, project life cycles, forming requirements, requirement transformation and finalizing req</w:t>
            </w:r>
            <w:r>
              <w:rPr>
                <w:b w:val="0"/>
                <w:caps w:val="0"/>
              </w:rPr>
              <w:t>u</w:t>
            </w:r>
            <w:r w:rsidRPr="00121443">
              <w:rPr>
                <w:b w:val="0"/>
                <w:caps w:val="0"/>
              </w:rPr>
              <w:t>irements.</w:t>
            </w:r>
          </w:p>
          <w:p w:rsidR="00B419A5" w:rsidRPr="00121443" w:rsidRDefault="00B419A5" w:rsidP="00567A78">
            <w:pPr>
              <w:pStyle w:val="Heading3"/>
              <w:contextualSpacing w:val="0"/>
              <w:outlineLvl w:val="2"/>
              <w:rPr>
                <w:b w:val="0"/>
              </w:rPr>
            </w:pPr>
          </w:p>
          <w:p w:rsidR="00567A78" w:rsidRPr="00567A78" w:rsidRDefault="00567A78" w:rsidP="00567A78">
            <w:pPr>
              <w:rPr>
                <w:b/>
                <w:sz w:val="28"/>
                <w:szCs w:val="28"/>
              </w:rPr>
            </w:pPr>
            <w:r w:rsidRPr="00567A78">
              <w:rPr>
                <w:b/>
                <w:sz w:val="28"/>
                <w:szCs w:val="28"/>
              </w:rPr>
              <w:t>DATA ANALYTICS PROFESSIONAL CERTIFICATE</w:t>
            </w:r>
          </w:p>
          <w:p w:rsidR="00567A78" w:rsidRPr="00036450" w:rsidRDefault="00567A78" w:rsidP="00567A78">
            <w:pPr>
              <w:pStyle w:val="Date"/>
            </w:pPr>
            <w:r w:rsidRPr="00567A78">
              <w:rPr>
                <w:sz w:val="28"/>
                <w:szCs w:val="28"/>
              </w:rPr>
              <w:t>APRIL 2022 -  OCTOBER 2022, ONLINE</w:t>
            </w:r>
          </w:p>
          <w:p w:rsidR="007538DC" w:rsidRPr="00CF1A49" w:rsidRDefault="00567A78" w:rsidP="00567A78">
            <w:r>
              <w:lastRenderedPageBreak/>
              <w:t>Demonstrated hands-on experience with data cleaning, data visualization, project management, interpret and communicate data analytics findings. Confidence in transforming complex data into actionable and clear insights. Fluency in computer programming languages and solid understanding of data bases.</w:t>
            </w:r>
          </w:p>
        </w:tc>
      </w:tr>
      <w:tr w:rsidR="00F61DF9" w:rsidRPr="00CF1A49" w:rsidTr="00F61DF9">
        <w:tc>
          <w:tcPr>
            <w:tcW w:w="9355" w:type="dxa"/>
            <w:tcMar>
              <w:top w:w="216" w:type="dxa"/>
            </w:tcMar>
          </w:tcPr>
          <w:p w:rsidR="00F61DF9" w:rsidRPr="00E37EE4" w:rsidRDefault="00F61DF9" w:rsidP="00E37EE4">
            <w:pPr>
              <w:pStyle w:val="Heading3"/>
              <w:contextualSpacing w:val="0"/>
              <w:outlineLvl w:val="2"/>
              <w:rPr>
                <w:rStyle w:val="SubtleReference"/>
                <w:b/>
                <w:smallCaps w:val="0"/>
              </w:rPr>
            </w:pPr>
          </w:p>
          <w:p w:rsidR="00E37EE4" w:rsidRPr="00E37EE4" w:rsidRDefault="00E37EE4" w:rsidP="00E37EE4">
            <w:pPr>
              <w:rPr>
                <w:b/>
                <w:sz w:val="28"/>
                <w:szCs w:val="28"/>
              </w:rPr>
            </w:pPr>
            <w:r w:rsidRPr="00E37EE4">
              <w:rPr>
                <w:b/>
                <w:sz w:val="28"/>
                <w:szCs w:val="28"/>
              </w:rPr>
              <w:t>DELTA STATE UNIVERSITY, ABRAKA. BACHELOR DEGREE IN PHYSICS</w:t>
            </w:r>
          </w:p>
          <w:p w:rsidR="00E37EE4" w:rsidRPr="00E37EE4" w:rsidRDefault="00E37EE4" w:rsidP="00E37EE4">
            <w:pPr>
              <w:pStyle w:val="Date"/>
              <w:rPr>
                <w:sz w:val="28"/>
                <w:szCs w:val="28"/>
              </w:rPr>
            </w:pPr>
            <w:r w:rsidRPr="00E37EE4">
              <w:rPr>
                <w:sz w:val="28"/>
                <w:szCs w:val="28"/>
              </w:rPr>
              <w:t>OCTOBER 2016 – MARCH 2021</w:t>
            </w:r>
          </w:p>
          <w:p w:rsidR="00E37EE4" w:rsidRDefault="00E37EE4" w:rsidP="00E37EE4">
            <w:r>
              <w:t xml:space="preserve">Good knowledge of mathematics and exposure </w:t>
            </w:r>
            <w:proofErr w:type="gramStart"/>
            <w:r>
              <w:t>to</w:t>
            </w:r>
            <w:proofErr w:type="gramEnd"/>
            <w:r>
              <w:t xml:space="preserve"> many programming languages such as C++, python.</w:t>
            </w:r>
          </w:p>
          <w:p w:rsidR="00F61DF9" w:rsidRDefault="00E37EE4" w:rsidP="00CF1257">
            <w:r>
              <w:t>I analyzed over 1000 entries of data using excel during my project  wh</w:t>
            </w:r>
            <w:r w:rsidR="00121443">
              <w:t xml:space="preserve">ich broaden my horizon </w:t>
            </w:r>
            <w:r>
              <w:t>in the world anal</w:t>
            </w:r>
            <w:r w:rsidR="00712F66">
              <w:t>ytics, graduated</w:t>
            </w:r>
            <w:r>
              <w:t xml:space="preserve"> with second class upper division (</w:t>
            </w:r>
            <w:r w:rsidR="00712F66">
              <w:t>4.32 of 5.00 CGPA).</w:t>
            </w:r>
          </w:p>
        </w:tc>
      </w:tr>
    </w:tbl>
    <w:sdt>
      <w:sdtPr>
        <w:alias w:val="Skills:"/>
        <w:tag w:val="Skills:"/>
        <w:id w:val="-1392877668"/>
        <w:placeholder>
          <w:docPart w:val="05FB812970F74B38839BFFD9DCCDA0CD"/>
        </w:placeholder>
        <w:temporary/>
        <w:showingPlcHdr/>
        <w15:appearance w15:val="hidden"/>
      </w:sdt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C127C2" w:rsidRDefault="00C127C2" w:rsidP="00FD405A">
            <w:pPr>
              <w:pStyle w:val="ListBullet"/>
            </w:pPr>
            <w:r>
              <w:t>Microsoft word</w:t>
            </w:r>
          </w:p>
          <w:p w:rsidR="00FD405A" w:rsidRDefault="00FD405A" w:rsidP="00FD405A">
            <w:pPr>
              <w:pStyle w:val="ListBullet"/>
            </w:pPr>
            <w:r>
              <w:t>Excel</w:t>
            </w:r>
          </w:p>
          <w:p w:rsidR="00FD405A" w:rsidRDefault="00FD405A" w:rsidP="00FD405A">
            <w:pPr>
              <w:pStyle w:val="ListBullet"/>
            </w:pPr>
            <w:r>
              <w:t>SQL</w:t>
            </w:r>
          </w:p>
          <w:p w:rsidR="00FD405A" w:rsidRDefault="00FD405A" w:rsidP="00FD405A">
            <w:pPr>
              <w:pStyle w:val="ListBullet"/>
            </w:pPr>
            <w:r>
              <w:t>R programming language</w:t>
            </w:r>
          </w:p>
          <w:p w:rsidR="00FD405A" w:rsidRDefault="00FD405A" w:rsidP="00FD405A">
            <w:pPr>
              <w:pStyle w:val="ListBullet"/>
            </w:pPr>
            <w:r>
              <w:t>Python programming language</w:t>
            </w:r>
          </w:p>
          <w:p w:rsidR="00FD405A" w:rsidRDefault="00FD405A" w:rsidP="00FD405A">
            <w:pPr>
              <w:pStyle w:val="ListBullet"/>
            </w:pPr>
            <w:r>
              <w:t>Tableau</w:t>
            </w:r>
          </w:p>
          <w:p w:rsidR="000454CD" w:rsidRDefault="000454CD" w:rsidP="007D0225">
            <w:pPr>
              <w:pStyle w:val="ListBullet"/>
            </w:pPr>
            <w:r>
              <w:t>Power  BI</w:t>
            </w:r>
          </w:p>
          <w:p w:rsidR="00712F66" w:rsidRDefault="00712F66" w:rsidP="007D0225">
            <w:pPr>
              <w:pStyle w:val="ListBullet"/>
            </w:pPr>
            <w:r>
              <w:t>Power point</w:t>
            </w:r>
          </w:p>
          <w:p w:rsidR="00712F66" w:rsidRDefault="00712F66" w:rsidP="007D0225">
            <w:pPr>
              <w:pStyle w:val="ListBullet"/>
            </w:pPr>
            <w:r>
              <w:t>MS access</w:t>
            </w:r>
          </w:p>
          <w:p w:rsidR="00712F66" w:rsidRDefault="00712F66" w:rsidP="00712F66">
            <w:pPr>
              <w:pStyle w:val="ListBullet"/>
              <w:numPr>
                <w:ilvl w:val="0"/>
                <w:numId w:val="0"/>
              </w:numPr>
              <w:ind w:left="360"/>
            </w:pPr>
          </w:p>
          <w:p w:rsidR="00682AA5" w:rsidRPr="00682AA5" w:rsidRDefault="00D57047" w:rsidP="00712F66">
            <w:pPr>
              <w:pStyle w:val="ListBullet"/>
              <w:numPr>
                <w:ilvl w:val="0"/>
                <w:numId w:val="0"/>
              </w:numPr>
              <w:ind w:left="1080"/>
            </w:pPr>
            <w:r>
              <w:t xml:space="preserve"> </w:t>
            </w:r>
          </w:p>
        </w:tc>
        <w:tc>
          <w:tcPr>
            <w:tcW w:w="4675" w:type="dxa"/>
            <w:tcMar>
              <w:left w:w="360" w:type="dxa"/>
            </w:tcMar>
          </w:tcPr>
          <w:p w:rsidR="00712F66" w:rsidRDefault="00712F66" w:rsidP="00712F66">
            <w:pPr>
              <w:pStyle w:val="ListBullet"/>
              <w:numPr>
                <w:ilvl w:val="2"/>
                <w:numId w:val="5"/>
              </w:numPr>
            </w:pPr>
            <w:r>
              <w:t>Data cleaning</w:t>
            </w:r>
          </w:p>
          <w:p w:rsidR="00712F66" w:rsidRDefault="00712F66" w:rsidP="00712F66">
            <w:pPr>
              <w:pStyle w:val="ListBullet"/>
              <w:numPr>
                <w:ilvl w:val="2"/>
                <w:numId w:val="5"/>
              </w:numPr>
            </w:pPr>
            <w:r>
              <w:t xml:space="preserve">Data analysis </w:t>
            </w:r>
          </w:p>
          <w:p w:rsidR="00712F66" w:rsidRDefault="00712F66" w:rsidP="00712F66">
            <w:pPr>
              <w:pStyle w:val="ListBullet"/>
              <w:numPr>
                <w:ilvl w:val="2"/>
                <w:numId w:val="5"/>
              </w:numPr>
            </w:pPr>
            <w:r>
              <w:t>Business analysis</w:t>
            </w:r>
          </w:p>
          <w:p w:rsidR="00712F66" w:rsidRDefault="00712F66" w:rsidP="00712F66">
            <w:pPr>
              <w:pStyle w:val="ListBullet"/>
              <w:numPr>
                <w:ilvl w:val="2"/>
                <w:numId w:val="5"/>
              </w:numPr>
            </w:pPr>
            <w:r>
              <w:t>Business requirement formation</w:t>
            </w:r>
          </w:p>
          <w:p w:rsidR="00712F66" w:rsidRDefault="00712F66" w:rsidP="00712F66">
            <w:pPr>
              <w:pStyle w:val="ListBullet"/>
              <w:numPr>
                <w:ilvl w:val="2"/>
                <w:numId w:val="5"/>
              </w:numPr>
            </w:pPr>
            <w:r>
              <w:t>Business requirement</w:t>
            </w:r>
            <w:r>
              <w:t>s transformation</w:t>
            </w:r>
          </w:p>
          <w:p w:rsidR="001E3120" w:rsidRDefault="002D4CF0" w:rsidP="001A60CC">
            <w:pPr>
              <w:pStyle w:val="ListBullet"/>
              <w:numPr>
                <w:ilvl w:val="2"/>
                <w:numId w:val="5"/>
              </w:numPr>
            </w:pPr>
            <w:r>
              <w:t>Business requirements modeling</w:t>
            </w:r>
          </w:p>
          <w:p w:rsidR="001A60CC" w:rsidRPr="006E1507" w:rsidRDefault="001A60CC" w:rsidP="001A60CC">
            <w:pPr>
              <w:pStyle w:val="ListBullet"/>
              <w:numPr>
                <w:ilvl w:val="2"/>
                <w:numId w:val="5"/>
              </w:numPr>
            </w:pPr>
            <w:r>
              <w:t>HTML and CSS</w:t>
            </w:r>
          </w:p>
        </w:tc>
      </w:tr>
    </w:tbl>
    <w:sdt>
      <w:sdtPr>
        <w:alias w:val="Activities:"/>
        <w:tag w:val="Activities:"/>
        <w:id w:val="1223332893"/>
        <w:placeholder>
          <w:docPart w:val="FA0E9A87D86546FD96EE526DCCB0D41B"/>
        </w:placeholder>
        <w:temporary/>
        <w:showingPlcHdr/>
        <w15:appearance w15:val="hidden"/>
      </w:sdtPr>
      <w:sdtContent>
        <w:p w:rsidR="00B51D1B" w:rsidRDefault="0062312F" w:rsidP="00D238C5">
          <w:pPr>
            <w:pStyle w:val="Heading1"/>
          </w:pPr>
          <w:r w:rsidRPr="00CF1A49">
            <w:t>Activities</w:t>
          </w:r>
        </w:p>
      </w:sdtContent>
    </w:sdt>
    <w:p w:rsidR="009D4ADA" w:rsidRDefault="00480128" w:rsidP="009D4ADA">
      <w:pPr>
        <w:pStyle w:val="Heading1"/>
      </w:pPr>
      <w:r w:rsidRPr="00480128">
        <w:rPr>
          <w:b w:val="0"/>
          <w:caps w:val="0"/>
          <w:sz w:val="22"/>
          <w:szCs w:val="22"/>
        </w:rPr>
        <w:t>Feel free to lookup my projects at kaggle, below are my other certifications</w:t>
      </w:r>
    </w:p>
    <w:p w:rsidR="009D4ADA" w:rsidRPr="0011204F" w:rsidRDefault="009D4ADA" w:rsidP="009D4ADA">
      <w:pPr>
        <w:pStyle w:val="Heading1"/>
        <w:numPr>
          <w:ilvl w:val="3"/>
          <w:numId w:val="16"/>
        </w:numPr>
      </w:pPr>
      <w:r>
        <w:rPr>
          <w:b w:val="0"/>
          <w:caps w:val="0"/>
          <w:sz w:val="22"/>
          <w:szCs w:val="22"/>
        </w:rPr>
        <w:t xml:space="preserve">Business analysis </w:t>
      </w:r>
      <w:r w:rsidR="00C127C2">
        <w:rPr>
          <w:b w:val="0"/>
          <w:caps w:val="0"/>
          <w:sz w:val="22"/>
          <w:szCs w:val="22"/>
        </w:rPr>
        <w:t>–</w:t>
      </w:r>
      <w:r>
        <w:rPr>
          <w:b w:val="0"/>
          <w:caps w:val="0"/>
          <w:sz w:val="22"/>
          <w:szCs w:val="22"/>
        </w:rPr>
        <w:t>Udem</w:t>
      </w:r>
      <w:r w:rsidR="00C127C2">
        <w:rPr>
          <w:b w:val="0"/>
          <w:caps w:val="0"/>
          <w:sz w:val="22"/>
          <w:szCs w:val="22"/>
        </w:rPr>
        <w:t>y</w:t>
      </w:r>
    </w:p>
    <w:p w:rsidR="0011204F" w:rsidRPr="0011204F" w:rsidRDefault="0011204F" w:rsidP="0011204F">
      <w:pPr>
        <w:pStyle w:val="Heading1"/>
        <w:numPr>
          <w:ilvl w:val="3"/>
          <w:numId w:val="16"/>
        </w:numPr>
      </w:pPr>
      <w:r>
        <w:rPr>
          <w:b w:val="0"/>
          <w:caps w:val="0"/>
          <w:sz w:val="22"/>
          <w:szCs w:val="22"/>
        </w:rPr>
        <w:t>Data science with R – Simplilearn</w:t>
      </w:r>
    </w:p>
    <w:p w:rsidR="0011204F" w:rsidRPr="009D4ADA" w:rsidRDefault="0011204F" w:rsidP="0011204F">
      <w:pPr>
        <w:pStyle w:val="Heading1"/>
        <w:numPr>
          <w:ilvl w:val="3"/>
          <w:numId w:val="16"/>
        </w:numPr>
      </w:pPr>
      <w:r>
        <w:rPr>
          <w:b w:val="0"/>
          <w:caps w:val="0"/>
          <w:sz w:val="22"/>
          <w:szCs w:val="22"/>
        </w:rPr>
        <w:t xml:space="preserve">Introduction to machine learning –Simplilearn </w:t>
      </w:r>
    </w:p>
    <w:p w:rsidR="00D238C5" w:rsidRDefault="00D238C5" w:rsidP="00D238C5">
      <w:pPr>
        <w:numPr>
          <w:ilvl w:val="0"/>
          <w:numId w:val="16"/>
        </w:numPr>
        <w:ind w:right="360"/>
      </w:pPr>
      <w:r>
        <w:t>Jobberman soft skills training</w:t>
      </w:r>
    </w:p>
    <w:p w:rsidR="00D238C5" w:rsidRDefault="00D238C5" w:rsidP="00D238C5">
      <w:pPr>
        <w:numPr>
          <w:ilvl w:val="0"/>
          <w:numId w:val="16"/>
        </w:numPr>
        <w:ind w:right="360"/>
      </w:pPr>
      <w:r>
        <w:t>Data cleaning –kaggle</w:t>
      </w:r>
    </w:p>
    <w:p w:rsidR="00D238C5" w:rsidRDefault="00D238C5" w:rsidP="00D238C5">
      <w:pPr>
        <w:numPr>
          <w:ilvl w:val="0"/>
          <w:numId w:val="16"/>
        </w:numPr>
        <w:ind w:right="360"/>
      </w:pPr>
      <w:r>
        <w:t>Intro to programming – kaggle</w:t>
      </w:r>
    </w:p>
    <w:p w:rsidR="00D238C5" w:rsidRDefault="00D238C5" w:rsidP="00D238C5">
      <w:pPr>
        <w:numPr>
          <w:ilvl w:val="0"/>
          <w:numId w:val="16"/>
        </w:numPr>
        <w:ind w:right="360"/>
      </w:pPr>
      <w:r>
        <w:t>Pandas – kaggle</w:t>
      </w:r>
    </w:p>
    <w:p w:rsidR="00D238C5" w:rsidRDefault="00D238C5" w:rsidP="00D238C5">
      <w:pPr>
        <w:numPr>
          <w:ilvl w:val="0"/>
          <w:numId w:val="16"/>
        </w:numPr>
        <w:ind w:right="360"/>
      </w:pPr>
      <w:r>
        <w:t>Feature engineering – kaggle</w:t>
      </w:r>
    </w:p>
    <w:p w:rsidR="00D238C5" w:rsidRDefault="00D238C5" w:rsidP="00D238C5">
      <w:pPr>
        <w:numPr>
          <w:ilvl w:val="0"/>
          <w:numId w:val="16"/>
        </w:numPr>
        <w:ind w:right="360"/>
      </w:pPr>
      <w:r>
        <w:t>Intro to SQL – kaggle</w:t>
      </w:r>
    </w:p>
    <w:p w:rsidR="00D238C5" w:rsidRDefault="00D238C5" w:rsidP="00D238C5">
      <w:pPr>
        <w:numPr>
          <w:ilvl w:val="0"/>
          <w:numId w:val="16"/>
        </w:numPr>
        <w:ind w:right="360"/>
      </w:pPr>
      <w:r>
        <w:t>Advanced SQL- kaggle</w:t>
      </w:r>
    </w:p>
    <w:p w:rsidR="00D238C5" w:rsidRDefault="00D238C5" w:rsidP="00D238C5">
      <w:pPr>
        <w:numPr>
          <w:ilvl w:val="0"/>
          <w:numId w:val="16"/>
        </w:numPr>
        <w:ind w:right="360"/>
      </w:pPr>
      <w:r>
        <w:t>Data visualization- kaggle</w:t>
      </w:r>
    </w:p>
    <w:p w:rsidR="00D238C5" w:rsidRDefault="00D238C5" w:rsidP="00D238C5">
      <w:pPr>
        <w:numPr>
          <w:ilvl w:val="0"/>
          <w:numId w:val="16"/>
        </w:numPr>
        <w:ind w:right="360"/>
      </w:pPr>
      <w:r>
        <w:t>Intro to machine learning – kaggle</w:t>
      </w:r>
    </w:p>
    <w:p w:rsidR="00D238C5" w:rsidRPr="006E1507" w:rsidRDefault="00D238C5" w:rsidP="00D238C5">
      <w:pPr>
        <w:numPr>
          <w:ilvl w:val="0"/>
          <w:numId w:val="16"/>
        </w:numPr>
        <w:ind w:right="360"/>
      </w:pPr>
      <w:r>
        <w:t>Data analytics – Google</w:t>
      </w:r>
    </w:p>
    <w:sectPr w:rsidR="00D238C5" w:rsidRPr="006E1507" w:rsidSect="00B910C4">
      <w:footerReference w:type="default" r:id="rId8"/>
      <w:headerReference w:type="first" r:id="rId9"/>
      <w:pgSz w:w="12240" w:h="15840" w:code="1"/>
      <w:pgMar w:top="950" w:right="1440" w:bottom="1080" w:left="1440" w:header="576"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B92" w:rsidRDefault="005C4B92" w:rsidP="0068194B">
      <w:r>
        <w:separator/>
      </w:r>
    </w:p>
    <w:p w:rsidR="005C4B92" w:rsidRDefault="005C4B92"/>
    <w:p w:rsidR="005C4B92" w:rsidRDefault="005C4B92"/>
  </w:endnote>
  <w:endnote w:type="continuationSeparator" w:id="0">
    <w:p w:rsidR="005C4B92" w:rsidRDefault="005C4B92" w:rsidP="0068194B">
      <w:r>
        <w:continuationSeparator/>
      </w:r>
    </w:p>
    <w:p w:rsidR="005C4B92" w:rsidRDefault="005C4B92"/>
    <w:p w:rsidR="005C4B92" w:rsidRDefault="005C4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BA754E">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B92" w:rsidRDefault="005C4B92" w:rsidP="0068194B">
      <w:r>
        <w:separator/>
      </w:r>
    </w:p>
    <w:p w:rsidR="005C4B92" w:rsidRDefault="005C4B92"/>
    <w:p w:rsidR="005C4B92" w:rsidRDefault="005C4B92"/>
  </w:footnote>
  <w:footnote w:type="continuationSeparator" w:id="0">
    <w:p w:rsidR="005C4B92" w:rsidRDefault="005C4B92" w:rsidP="0068194B">
      <w:r>
        <w:continuationSeparator/>
      </w:r>
    </w:p>
    <w:p w:rsidR="005C4B92" w:rsidRDefault="005C4B92"/>
    <w:p w:rsidR="005C4B92" w:rsidRDefault="005C4B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439051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07087E3A"/>
    <w:multiLevelType w:val="hybridMultilevel"/>
    <w:tmpl w:val="7F0C5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FD4007"/>
    <w:multiLevelType w:val="multilevel"/>
    <w:tmpl w:val="52A4B496"/>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nsid w:val="251A0BBE"/>
    <w:multiLevelType w:val="hybridMultilevel"/>
    <w:tmpl w:val="5BDC6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003239A"/>
    <w:multiLevelType w:val="hybridMultilevel"/>
    <w:tmpl w:val="083AE914"/>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5">
    <w:nsid w:val="343A471A"/>
    <w:multiLevelType w:val="hybridMultilevel"/>
    <w:tmpl w:val="079C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5283364F"/>
    <w:multiLevelType w:val="hybridMultilevel"/>
    <w:tmpl w:val="728262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36F5D3A"/>
    <w:multiLevelType w:val="hybridMultilevel"/>
    <w:tmpl w:val="981E6474"/>
    <w:lvl w:ilvl="0" w:tplc="04090005">
      <w:start w:val="1"/>
      <w:numFmt w:val="bullet"/>
      <w:lvlText w:val=""/>
      <w:lvlJc w:val="left"/>
      <w:pPr>
        <w:ind w:left="1531" w:hanging="360"/>
      </w:pPr>
      <w:rPr>
        <w:rFonts w:ascii="Wingdings" w:hAnsi="Wingdings"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19">
    <w:nsid w:val="6ADF36C3"/>
    <w:multiLevelType w:val="hybridMultilevel"/>
    <w:tmpl w:val="309C5B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163DF7"/>
    <w:multiLevelType w:val="hybridMultilevel"/>
    <w:tmpl w:val="2EE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6"/>
  </w:num>
  <w:num w:numId="10">
    <w:abstractNumId w:val="5"/>
  </w:num>
  <w:num w:numId="11">
    <w:abstractNumId w:val="4"/>
  </w:num>
  <w:num w:numId="12">
    <w:abstractNumId w:val="1"/>
  </w:num>
  <w:num w:numId="13">
    <w:abstractNumId w:val="0"/>
  </w:num>
  <w:num w:numId="14">
    <w:abstractNumId w:val="12"/>
  </w:num>
  <w:num w:numId="15">
    <w:abstractNumId w:val="15"/>
  </w:num>
  <w:num w:numId="16">
    <w:abstractNumId w:val="20"/>
  </w:num>
  <w:num w:numId="17">
    <w:abstractNumId w:val="18"/>
  </w:num>
  <w:num w:numId="18">
    <w:abstractNumId w:val="17"/>
  </w:num>
  <w:num w:numId="19">
    <w:abstractNumId w:val="1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D3"/>
    <w:rsid w:val="000001EF"/>
    <w:rsid w:val="00007322"/>
    <w:rsid w:val="00007728"/>
    <w:rsid w:val="00010728"/>
    <w:rsid w:val="00024584"/>
    <w:rsid w:val="00024730"/>
    <w:rsid w:val="00033AFE"/>
    <w:rsid w:val="000454CD"/>
    <w:rsid w:val="00055E95"/>
    <w:rsid w:val="00060B78"/>
    <w:rsid w:val="0007021F"/>
    <w:rsid w:val="000B2BA5"/>
    <w:rsid w:val="000F2F8C"/>
    <w:rsid w:val="0010006E"/>
    <w:rsid w:val="001045A8"/>
    <w:rsid w:val="0010631B"/>
    <w:rsid w:val="0011204F"/>
    <w:rsid w:val="00114A91"/>
    <w:rsid w:val="00121443"/>
    <w:rsid w:val="00136092"/>
    <w:rsid w:val="001427E1"/>
    <w:rsid w:val="00163668"/>
    <w:rsid w:val="00171566"/>
    <w:rsid w:val="00174676"/>
    <w:rsid w:val="001755A8"/>
    <w:rsid w:val="00181254"/>
    <w:rsid w:val="00184014"/>
    <w:rsid w:val="00192008"/>
    <w:rsid w:val="001A60CC"/>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2AC9"/>
    <w:rsid w:val="002617AE"/>
    <w:rsid w:val="002638D0"/>
    <w:rsid w:val="002647D3"/>
    <w:rsid w:val="0027117E"/>
    <w:rsid w:val="00275EAE"/>
    <w:rsid w:val="00294998"/>
    <w:rsid w:val="00297F18"/>
    <w:rsid w:val="002A1945"/>
    <w:rsid w:val="002B2958"/>
    <w:rsid w:val="002B3FC8"/>
    <w:rsid w:val="002D23C5"/>
    <w:rsid w:val="002D4CF0"/>
    <w:rsid w:val="002D6137"/>
    <w:rsid w:val="002E7E61"/>
    <w:rsid w:val="002F05E5"/>
    <w:rsid w:val="002F254D"/>
    <w:rsid w:val="002F30E4"/>
    <w:rsid w:val="002F3FC2"/>
    <w:rsid w:val="00307140"/>
    <w:rsid w:val="00307C82"/>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128"/>
    <w:rsid w:val="00480E6E"/>
    <w:rsid w:val="00486277"/>
    <w:rsid w:val="00494CF6"/>
    <w:rsid w:val="00495F8D"/>
    <w:rsid w:val="004A1FAE"/>
    <w:rsid w:val="004A32FF"/>
    <w:rsid w:val="004B06EB"/>
    <w:rsid w:val="004B6AD0"/>
    <w:rsid w:val="004C2D5D"/>
    <w:rsid w:val="004C33E1"/>
    <w:rsid w:val="004E01EB"/>
    <w:rsid w:val="004E2794"/>
    <w:rsid w:val="00504A66"/>
    <w:rsid w:val="00510392"/>
    <w:rsid w:val="00513E2A"/>
    <w:rsid w:val="0052002E"/>
    <w:rsid w:val="00566A35"/>
    <w:rsid w:val="0056701E"/>
    <w:rsid w:val="00567A78"/>
    <w:rsid w:val="005740D7"/>
    <w:rsid w:val="005A0F26"/>
    <w:rsid w:val="005A1B10"/>
    <w:rsid w:val="005A6850"/>
    <w:rsid w:val="005B1B1B"/>
    <w:rsid w:val="005C4B92"/>
    <w:rsid w:val="005C5932"/>
    <w:rsid w:val="005D3CA7"/>
    <w:rsid w:val="005D4CC1"/>
    <w:rsid w:val="005F4B91"/>
    <w:rsid w:val="005F55D2"/>
    <w:rsid w:val="0062312F"/>
    <w:rsid w:val="00625F2C"/>
    <w:rsid w:val="00635698"/>
    <w:rsid w:val="006618E9"/>
    <w:rsid w:val="0068194B"/>
    <w:rsid w:val="00682221"/>
    <w:rsid w:val="00682AA5"/>
    <w:rsid w:val="00692703"/>
    <w:rsid w:val="006A1962"/>
    <w:rsid w:val="006B5D48"/>
    <w:rsid w:val="006B7D7B"/>
    <w:rsid w:val="006C1A5E"/>
    <w:rsid w:val="006E1507"/>
    <w:rsid w:val="00712D8B"/>
    <w:rsid w:val="00712F66"/>
    <w:rsid w:val="007273B7"/>
    <w:rsid w:val="00733E0A"/>
    <w:rsid w:val="0073419E"/>
    <w:rsid w:val="00743467"/>
    <w:rsid w:val="0074403D"/>
    <w:rsid w:val="00746D44"/>
    <w:rsid w:val="007538DC"/>
    <w:rsid w:val="00757803"/>
    <w:rsid w:val="0079206B"/>
    <w:rsid w:val="00796076"/>
    <w:rsid w:val="007A39FC"/>
    <w:rsid w:val="007C0566"/>
    <w:rsid w:val="007C0771"/>
    <w:rsid w:val="007C606B"/>
    <w:rsid w:val="007D0225"/>
    <w:rsid w:val="007E500A"/>
    <w:rsid w:val="007E6A61"/>
    <w:rsid w:val="00801140"/>
    <w:rsid w:val="00803404"/>
    <w:rsid w:val="00834955"/>
    <w:rsid w:val="00855B59"/>
    <w:rsid w:val="00860461"/>
    <w:rsid w:val="0086156C"/>
    <w:rsid w:val="0086487C"/>
    <w:rsid w:val="008655CF"/>
    <w:rsid w:val="00870B20"/>
    <w:rsid w:val="00874794"/>
    <w:rsid w:val="008829F8"/>
    <w:rsid w:val="008848C6"/>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3A85"/>
    <w:rsid w:val="009C4DFC"/>
    <w:rsid w:val="009D44F8"/>
    <w:rsid w:val="009D4ADA"/>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41E4"/>
    <w:rsid w:val="00AB610B"/>
    <w:rsid w:val="00AD360E"/>
    <w:rsid w:val="00AD40FB"/>
    <w:rsid w:val="00AD782D"/>
    <w:rsid w:val="00AE7650"/>
    <w:rsid w:val="00B10EBE"/>
    <w:rsid w:val="00B236F1"/>
    <w:rsid w:val="00B419A5"/>
    <w:rsid w:val="00B50F99"/>
    <w:rsid w:val="00B51D1B"/>
    <w:rsid w:val="00B540F4"/>
    <w:rsid w:val="00B60FD0"/>
    <w:rsid w:val="00B622DF"/>
    <w:rsid w:val="00B6332A"/>
    <w:rsid w:val="00B81760"/>
    <w:rsid w:val="00B8494C"/>
    <w:rsid w:val="00B910C4"/>
    <w:rsid w:val="00BA1546"/>
    <w:rsid w:val="00BA754E"/>
    <w:rsid w:val="00BB4E51"/>
    <w:rsid w:val="00BD431F"/>
    <w:rsid w:val="00BE423E"/>
    <w:rsid w:val="00BF61AC"/>
    <w:rsid w:val="00C127C2"/>
    <w:rsid w:val="00C47FA6"/>
    <w:rsid w:val="00C57FC6"/>
    <w:rsid w:val="00C66A7D"/>
    <w:rsid w:val="00C779DA"/>
    <w:rsid w:val="00C814F7"/>
    <w:rsid w:val="00CA4B4D"/>
    <w:rsid w:val="00CB2AF3"/>
    <w:rsid w:val="00CB35C3"/>
    <w:rsid w:val="00CD323D"/>
    <w:rsid w:val="00CE4030"/>
    <w:rsid w:val="00CE64B3"/>
    <w:rsid w:val="00CF1257"/>
    <w:rsid w:val="00CF1A49"/>
    <w:rsid w:val="00D0630C"/>
    <w:rsid w:val="00D238C5"/>
    <w:rsid w:val="00D243A9"/>
    <w:rsid w:val="00D275E4"/>
    <w:rsid w:val="00D305E5"/>
    <w:rsid w:val="00D37CD3"/>
    <w:rsid w:val="00D41721"/>
    <w:rsid w:val="00D53759"/>
    <w:rsid w:val="00D57047"/>
    <w:rsid w:val="00D66A52"/>
    <w:rsid w:val="00D66EFA"/>
    <w:rsid w:val="00D72A2D"/>
    <w:rsid w:val="00D9521A"/>
    <w:rsid w:val="00DA3914"/>
    <w:rsid w:val="00DA59AA"/>
    <w:rsid w:val="00DB6915"/>
    <w:rsid w:val="00DB7E1E"/>
    <w:rsid w:val="00DC1B78"/>
    <w:rsid w:val="00DC2A2F"/>
    <w:rsid w:val="00DC600B"/>
    <w:rsid w:val="00DE0FAA"/>
    <w:rsid w:val="00DE136D"/>
    <w:rsid w:val="00DE1BD3"/>
    <w:rsid w:val="00DE6534"/>
    <w:rsid w:val="00DF4D6C"/>
    <w:rsid w:val="00E01923"/>
    <w:rsid w:val="00E14498"/>
    <w:rsid w:val="00E2397A"/>
    <w:rsid w:val="00E254DB"/>
    <w:rsid w:val="00E300FC"/>
    <w:rsid w:val="00E3177D"/>
    <w:rsid w:val="00E362DB"/>
    <w:rsid w:val="00E37EE4"/>
    <w:rsid w:val="00E5632B"/>
    <w:rsid w:val="00E70240"/>
    <w:rsid w:val="00E71E6B"/>
    <w:rsid w:val="00E81CC5"/>
    <w:rsid w:val="00E85A87"/>
    <w:rsid w:val="00E85B4A"/>
    <w:rsid w:val="00E9528E"/>
    <w:rsid w:val="00EA5099"/>
    <w:rsid w:val="00EB618E"/>
    <w:rsid w:val="00EC1351"/>
    <w:rsid w:val="00EC3C59"/>
    <w:rsid w:val="00EC4CBF"/>
    <w:rsid w:val="00EE2CA8"/>
    <w:rsid w:val="00EF17E8"/>
    <w:rsid w:val="00EF51D9"/>
    <w:rsid w:val="00F130DD"/>
    <w:rsid w:val="00F24884"/>
    <w:rsid w:val="00F476C4"/>
    <w:rsid w:val="00F61DF9"/>
    <w:rsid w:val="00F677AA"/>
    <w:rsid w:val="00F81960"/>
    <w:rsid w:val="00F8769D"/>
    <w:rsid w:val="00F9350C"/>
    <w:rsid w:val="00F94EB5"/>
    <w:rsid w:val="00F9624D"/>
    <w:rsid w:val="00FA6B28"/>
    <w:rsid w:val="00FB31C1"/>
    <w:rsid w:val="00FB3EC7"/>
    <w:rsid w:val="00FB58F2"/>
    <w:rsid w:val="00FC6AEA"/>
    <w:rsid w:val="00FD3D13"/>
    <w:rsid w:val="00FD405A"/>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A7D18-081C-44E7-8981-CCA4F5F9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unhideWhenUsed/>
    <w:qFormat/>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unhideWhenUsed/>
    <w:rsid w:val="002647D3"/>
  </w:style>
  <w:style w:type="character" w:customStyle="1" w:styleId="DateChar">
    <w:name w:val="Date Char"/>
    <w:basedOn w:val="DefaultParagraphFont"/>
    <w:link w:val="Date"/>
    <w:uiPriority w:val="99"/>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essing\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6B8A0436B74A9AB92CC184B576ED22"/>
        <w:category>
          <w:name w:val="General"/>
          <w:gallery w:val="placeholder"/>
        </w:category>
        <w:types>
          <w:type w:val="bbPlcHdr"/>
        </w:types>
        <w:behaviors>
          <w:behavior w:val="content"/>
        </w:behaviors>
        <w:guid w:val="{7BDA0155-3A2F-49C7-B012-D8B7DE337641}"/>
      </w:docPartPr>
      <w:docPartBody>
        <w:p w:rsidR="00176859" w:rsidRDefault="00AD417F">
          <w:pPr>
            <w:pStyle w:val="8F6B8A0436B74A9AB92CC184B576ED22"/>
          </w:pPr>
          <w:r w:rsidRPr="00CF1A49">
            <w:t>·</w:t>
          </w:r>
        </w:p>
      </w:docPartBody>
    </w:docPart>
    <w:docPart>
      <w:docPartPr>
        <w:name w:val="3BC3703BA1A044F3AF22BEB764D4E7D3"/>
        <w:category>
          <w:name w:val="General"/>
          <w:gallery w:val="placeholder"/>
        </w:category>
        <w:types>
          <w:type w:val="bbPlcHdr"/>
        </w:types>
        <w:behaviors>
          <w:behavior w:val="content"/>
        </w:behaviors>
        <w:guid w:val="{7EC39168-7908-49E5-8779-1CCE42317A47}"/>
      </w:docPartPr>
      <w:docPartBody>
        <w:p w:rsidR="00176859" w:rsidRDefault="00AD417F">
          <w:pPr>
            <w:pStyle w:val="3BC3703BA1A044F3AF22BEB764D4E7D3"/>
          </w:pPr>
          <w:r w:rsidRPr="00CF1A49">
            <w:t>·</w:t>
          </w:r>
        </w:p>
      </w:docPartBody>
    </w:docPart>
    <w:docPart>
      <w:docPartPr>
        <w:name w:val="061146210A9946F9966271BDED6712F7"/>
        <w:category>
          <w:name w:val="General"/>
          <w:gallery w:val="placeholder"/>
        </w:category>
        <w:types>
          <w:type w:val="bbPlcHdr"/>
        </w:types>
        <w:behaviors>
          <w:behavior w:val="content"/>
        </w:behaviors>
        <w:guid w:val="{14ECB767-13F2-4383-A8DF-5E60D6E631C8}"/>
      </w:docPartPr>
      <w:docPartBody>
        <w:p w:rsidR="00176859" w:rsidRDefault="00AD417F">
          <w:pPr>
            <w:pStyle w:val="061146210A9946F9966271BDED6712F7"/>
          </w:pPr>
          <w:r w:rsidRPr="00CF1A49">
            <w:t>·</w:t>
          </w:r>
        </w:p>
      </w:docPartBody>
    </w:docPart>
    <w:docPart>
      <w:docPartPr>
        <w:name w:val="7DAA3D9619814A848F4F6C46A504E223"/>
        <w:category>
          <w:name w:val="General"/>
          <w:gallery w:val="placeholder"/>
        </w:category>
        <w:types>
          <w:type w:val="bbPlcHdr"/>
        </w:types>
        <w:behaviors>
          <w:behavior w:val="content"/>
        </w:behaviors>
        <w:guid w:val="{E1552816-3B0C-40FA-BEC2-CE28E89AC168}"/>
      </w:docPartPr>
      <w:docPartBody>
        <w:p w:rsidR="00176859" w:rsidRDefault="00AD417F">
          <w:pPr>
            <w:pStyle w:val="7DAA3D9619814A848F4F6C46A504E223"/>
          </w:pPr>
          <w:r w:rsidRPr="00CF1A49">
            <w:t>Experience</w:t>
          </w:r>
        </w:p>
      </w:docPartBody>
    </w:docPart>
    <w:docPart>
      <w:docPartPr>
        <w:name w:val="0B2A7137779C4017AB59DA04212A4423"/>
        <w:category>
          <w:name w:val="General"/>
          <w:gallery w:val="placeholder"/>
        </w:category>
        <w:types>
          <w:type w:val="bbPlcHdr"/>
        </w:types>
        <w:behaviors>
          <w:behavior w:val="content"/>
        </w:behaviors>
        <w:guid w:val="{BE35C858-0009-4B33-877D-DF094E633E2A}"/>
      </w:docPartPr>
      <w:docPartBody>
        <w:p w:rsidR="00176859" w:rsidRDefault="00AD417F">
          <w:pPr>
            <w:pStyle w:val="0B2A7137779C4017AB59DA04212A4423"/>
          </w:pPr>
          <w:r w:rsidRPr="00CF1A49">
            <w:t>Education</w:t>
          </w:r>
        </w:p>
      </w:docPartBody>
    </w:docPart>
    <w:docPart>
      <w:docPartPr>
        <w:name w:val="05FB812970F74B38839BFFD9DCCDA0CD"/>
        <w:category>
          <w:name w:val="General"/>
          <w:gallery w:val="placeholder"/>
        </w:category>
        <w:types>
          <w:type w:val="bbPlcHdr"/>
        </w:types>
        <w:behaviors>
          <w:behavior w:val="content"/>
        </w:behaviors>
        <w:guid w:val="{2DB607D9-4FA2-49A7-BFD4-6239F6F45708}"/>
      </w:docPartPr>
      <w:docPartBody>
        <w:p w:rsidR="00176859" w:rsidRDefault="00AD417F">
          <w:pPr>
            <w:pStyle w:val="05FB812970F74B38839BFFD9DCCDA0CD"/>
          </w:pPr>
          <w:r w:rsidRPr="00CF1A49">
            <w:t>Skills</w:t>
          </w:r>
        </w:p>
      </w:docPartBody>
    </w:docPart>
    <w:docPart>
      <w:docPartPr>
        <w:name w:val="FA0E9A87D86546FD96EE526DCCB0D41B"/>
        <w:category>
          <w:name w:val="General"/>
          <w:gallery w:val="placeholder"/>
        </w:category>
        <w:types>
          <w:type w:val="bbPlcHdr"/>
        </w:types>
        <w:behaviors>
          <w:behavior w:val="content"/>
        </w:behaviors>
        <w:guid w:val="{A2A89B43-1D6C-4335-A824-137106E1E7D5}"/>
      </w:docPartPr>
      <w:docPartBody>
        <w:p w:rsidR="00176859" w:rsidRDefault="00AD417F">
          <w:pPr>
            <w:pStyle w:val="FA0E9A87D86546FD96EE526DCCB0D41B"/>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7F"/>
    <w:rsid w:val="00176859"/>
    <w:rsid w:val="008C776E"/>
    <w:rsid w:val="009200C0"/>
    <w:rsid w:val="00A945B3"/>
    <w:rsid w:val="00AD417F"/>
    <w:rsid w:val="00CF690F"/>
    <w:rsid w:val="00EC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4F07180B8A4A1B8F71B1B638D40679">
    <w:name w:val="574F07180B8A4A1B8F71B1B638D40679"/>
  </w:style>
  <w:style w:type="character" w:styleId="IntenseEmphasis">
    <w:name w:val="Intense Emphasis"/>
    <w:basedOn w:val="DefaultParagraphFont"/>
    <w:uiPriority w:val="2"/>
    <w:rPr>
      <w:b/>
      <w:iCs/>
      <w:color w:val="262626" w:themeColor="text1" w:themeTint="D9"/>
    </w:rPr>
  </w:style>
  <w:style w:type="paragraph" w:customStyle="1" w:styleId="22A2278E0AE84B2AB4F02F9D0C7F1860">
    <w:name w:val="22A2278E0AE84B2AB4F02F9D0C7F1860"/>
  </w:style>
  <w:style w:type="paragraph" w:customStyle="1" w:styleId="0D72303514884E5B97CCDF0F44B80CE6">
    <w:name w:val="0D72303514884E5B97CCDF0F44B80CE6"/>
  </w:style>
  <w:style w:type="paragraph" w:customStyle="1" w:styleId="8F6B8A0436B74A9AB92CC184B576ED22">
    <w:name w:val="8F6B8A0436B74A9AB92CC184B576ED22"/>
  </w:style>
  <w:style w:type="paragraph" w:customStyle="1" w:styleId="9D2F176A11CE4B1C86993FAA67CB51E5">
    <w:name w:val="9D2F176A11CE4B1C86993FAA67CB51E5"/>
  </w:style>
  <w:style w:type="paragraph" w:customStyle="1" w:styleId="59867A43BD6C4060B8BC7106005C81CE">
    <w:name w:val="59867A43BD6C4060B8BC7106005C81CE"/>
  </w:style>
  <w:style w:type="paragraph" w:customStyle="1" w:styleId="3BC3703BA1A044F3AF22BEB764D4E7D3">
    <w:name w:val="3BC3703BA1A044F3AF22BEB764D4E7D3"/>
  </w:style>
  <w:style w:type="paragraph" w:customStyle="1" w:styleId="220C9644EB4F41B486495819704D57D1">
    <w:name w:val="220C9644EB4F41B486495819704D57D1"/>
  </w:style>
  <w:style w:type="paragraph" w:customStyle="1" w:styleId="061146210A9946F9966271BDED6712F7">
    <w:name w:val="061146210A9946F9966271BDED6712F7"/>
  </w:style>
  <w:style w:type="paragraph" w:customStyle="1" w:styleId="2B5D19E629BB4E3D87BF5BDEF81CB603">
    <w:name w:val="2B5D19E629BB4E3D87BF5BDEF81CB603"/>
  </w:style>
  <w:style w:type="paragraph" w:customStyle="1" w:styleId="D88E3208B3D14CAD93E21E130DB8A5B7">
    <w:name w:val="D88E3208B3D14CAD93E21E130DB8A5B7"/>
  </w:style>
  <w:style w:type="paragraph" w:customStyle="1" w:styleId="7DAA3D9619814A848F4F6C46A504E223">
    <w:name w:val="7DAA3D9619814A848F4F6C46A504E223"/>
  </w:style>
  <w:style w:type="paragraph" w:customStyle="1" w:styleId="EB51A3B584334EBF97AF9221183B488F">
    <w:name w:val="EB51A3B584334EBF97AF9221183B488F"/>
  </w:style>
  <w:style w:type="paragraph" w:customStyle="1" w:styleId="5FCE74737E06446DBD3C0F6344C29977">
    <w:name w:val="5FCE74737E06446DBD3C0F6344C29977"/>
  </w:style>
  <w:style w:type="paragraph" w:customStyle="1" w:styleId="186B1E4135C3452CAE2C6352655CF6DE">
    <w:name w:val="186B1E4135C3452CAE2C6352655CF6DE"/>
  </w:style>
  <w:style w:type="character" w:styleId="SubtleReference">
    <w:name w:val="Subtle Reference"/>
    <w:basedOn w:val="DefaultParagraphFont"/>
    <w:uiPriority w:val="10"/>
    <w:qFormat/>
    <w:rPr>
      <w:b/>
      <w:caps w:val="0"/>
      <w:smallCaps/>
      <w:color w:val="595959" w:themeColor="text1" w:themeTint="A6"/>
    </w:rPr>
  </w:style>
  <w:style w:type="paragraph" w:customStyle="1" w:styleId="A32E1D9BF2FE4EFF9F13D1B121AA02EF">
    <w:name w:val="A32E1D9BF2FE4EFF9F13D1B121AA02EF"/>
  </w:style>
  <w:style w:type="paragraph" w:customStyle="1" w:styleId="B8DDA16ABDAC4A8D9D96D526B9D324E6">
    <w:name w:val="B8DDA16ABDAC4A8D9D96D526B9D324E6"/>
  </w:style>
  <w:style w:type="paragraph" w:customStyle="1" w:styleId="EF29AAA61AD643A1B0441E7972B24B99">
    <w:name w:val="EF29AAA61AD643A1B0441E7972B24B99"/>
  </w:style>
  <w:style w:type="paragraph" w:customStyle="1" w:styleId="807A51B615F54A5583EBC75CB66B7277">
    <w:name w:val="807A51B615F54A5583EBC75CB66B7277"/>
  </w:style>
  <w:style w:type="paragraph" w:customStyle="1" w:styleId="95CC0D0E1681410A992FA4ABD98370F1">
    <w:name w:val="95CC0D0E1681410A992FA4ABD98370F1"/>
  </w:style>
  <w:style w:type="paragraph" w:customStyle="1" w:styleId="38F5B82DB45F4A0F84505A791EE48970">
    <w:name w:val="38F5B82DB45F4A0F84505A791EE48970"/>
  </w:style>
  <w:style w:type="paragraph" w:customStyle="1" w:styleId="FEDB509A1FAA4B7AA0ECB27BA824A1FD">
    <w:name w:val="FEDB509A1FAA4B7AA0ECB27BA824A1FD"/>
  </w:style>
  <w:style w:type="paragraph" w:customStyle="1" w:styleId="0B2A7137779C4017AB59DA04212A4423">
    <w:name w:val="0B2A7137779C4017AB59DA04212A4423"/>
  </w:style>
  <w:style w:type="paragraph" w:customStyle="1" w:styleId="735E08B6F73044D3A8A8B20FD789981F">
    <w:name w:val="735E08B6F73044D3A8A8B20FD789981F"/>
  </w:style>
  <w:style w:type="paragraph" w:customStyle="1" w:styleId="C6F56984BD2B4682A0517AFE5274095C">
    <w:name w:val="C6F56984BD2B4682A0517AFE5274095C"/>
  </w:style>
  <w:style w:type="paragraph" w:customStyle="1" w:styleId="2CD279EBF1DC4FCF8D6CAD2D43F8C07E">
    <w:name w:val="2CD279EBF1DC4FCF8D6CAD2D43F8C07E"/>
  </w:style>
  <w:style w:type="paragraph" w:customStyle="1" w:styleId="97B8D973110D42B89C3865747B61DACE">
    <w:name w:val="97B8D973110D42B89C3865747B61DACE"/>
  </w:style>
  <w:style w:type="paragraph" w:customStyle="1" w:styleId="3C3D098EE77C4093AD13E2D71D681ED6">
    <w:name w:val="3C3D098EE77C4093AD13E2D71D681ED6"/>
  </w:style>
  <w:style w:type="paragraph" w:customStyle="1" w:styleId="756E901128134E599780C4C7C75872DA">
    <w:name w:val="756E901128134E599780C4C7C75872DA"/>
  </w:style>
  <w:style w:type="paragraph" w:customStyle="1" w:styleId="017C43ED661F466D87DACBF1ED948DE1">
    <w:name w:val="017C43ED661F466D87DACBF1ED948DE1"/>
  </w:style>
  <w:style w:type="paragraph" w:customStyle="1" w:styleId="04829F97EF4245ECA8305158469491B1">
    <w:name w:val="04829F97EF4245ECA8305158469491B1"/>
  </w:style>
  <w:style w:type="paragraph" w:customStyle="1" w:styleId="05D03F8D8693468D8712CE6A409C73B6">
    <w:name w:val="05D03F8D8693468D8712CE6A409C73B6"/>
  </w:style>
  <w:style w:type="paragraph" w:customStyle="1" w:styleId="8E16822702E648FB9CFD35BE55B3AD84">
    <w:name w:val="8E16822702E648FB9CFD35BE55B3AD84"/>
  </w:style>
  <w:style w:type="paragraph" w:customStyle="1" w:styleId="05FB812970F74B38839BFFD9DCCDA0CD">
    <w:name w:val="05FB812970F74B38839BFFD9DCCDA0CD"/>
  </w:style>
  <w:style w:type="paragraph" w:customStyle="1" w:styleId="7F8775A5184D498DB5C29F408000F933">
    <w:name w:val="7F8775A5184D498DB5C29F408000F933"/>
  </w:style>
  <w:style w:type="paragraph" w:customStyle="1" w:styleId="E5B575E7710B486ABE304C17A76F29AF">
    <w:name w:val="E5B575E7710B486ABE304C17A76F29AF"/>
  </w:style>
  <w:style w:type="paragraph" w:customStyle="1" w:styleId="799438F5C209479EA33D11D6EDB6B375">
    <w:name w:val="799438F5C209479EA33D11D6EDB6B375"/>
  </w:style>
  <w:style w:type="paragraph" w:customStyle="1" w:styleId="F44E3B0BFFFB4A0CB94457284542ACF0">
    <w:name w:val="F44E3B0BFFFB4A0CB94457284542ACF0"/>
  </w:style>
  <w:style w:type="paragraph" w:customStyle="1" w:styleId="51385B965D1844E9B3D7A9F062568B1D">
    <w:name w:val="51385B965D1844E9B3D7A9F062568B1D"/>
  </w:style>
  <w:style w:type="paragraph" w:customStyle="1" w:styleId="FA0E9A87D86546FD96EE526DCCB0D41B">
    <w:name w:val="FA0E9A87D86546FD96EE526DCCB0D41B"/>
  </w:style>
  <w:style w:type="paragraph" w:customStyle="1" w:styleId="23D21897FE6C45248E8D84301CD8B689">
    <w:name w:val="23D21897FE6C45248E8D84301CD8B6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A130D-2621-4173-A955-A9859948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dc:creator>
  <cp:keywords/>
  <dc:description/>
  <cp:lastModifiedBy>Microsoft account</cp:lastModifiedBy>
  <cp:revision>2</cp:revision>
  <dcterms:created xsi:type="dcterms:W3CDTF">2023-05-15T22:02:00Z</dcterms:created>
  <dcterms:modified xsi:type="dcterms:W3CDTF">2023-05-15T22:02:00Z</dcterms:modified>
  <cp:category/>
</cp:coreProperties>
</file>